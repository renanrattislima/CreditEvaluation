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0C3A78" w:rsidRDefault="000150E9" w:rsidP="0026504D">
      <w:pPr>
        <w:pStyle w:val="Ttulo"/>
        <w:rPr>
          <w:noProof/>
          <w:lang w:val="pt-BR"/>
        </w:rPr>
      </w:pPr>
      <w:r w:rsidRPr="000C3A78">
        <w:rPr>
          <w:noProof/>
          <w:lang w:val="pt-BR" w:bidi="pt-BR"/>
        </w:rPr>
        <w:drawing>
          <wp:anchor distT="0" distB="0" distL="114300" distR="114300" simplePos="0" relativeHeight="251666432" behindDoc="0" locked="1" layoutInCell="1" allowOverlap="1" wp14:anchorId="13169DD3" wp14:editId="77234E3B">
            <wp:simplePos x="0" y="0"/>
            <wp:positionH relativeFrom="margin">
              <wp:align>right</wp:align>
            </wp:positionH>
            <wp:positionV relativeFrom="page">
              <wp:posOffset>1847215</wp:posOffset>
            </wp:positionV>
            <wp:extent cx="685800" cy="621665"/>
            <wp:effectExtent l="0" t="0" r="0" b="0"/>
            <wp:wrapNone/>
            <wp:docPr id="192" name="Imagem 192" descr="Logotipo d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zerUm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D41F63">
        <w:rPr>
          <w:noProof/>
          <w:lang w:val="pt-BR" w:bidi="pt-BR"/>
        </w:rPr>
        <w:t xml:space="preserve">Credit </w:t>
      </w:r>
      <w:r w:rsidR="00595585">
        <w:rPr>
          <w:noProof/>
          <w:lang w:val="pt-BR" w:bidi="pt-BR"/>
        </w:rPr>
        <w:t>E</w:t>
      </w:r>
      <w:r w:rsidR="00D41F63">
        <w:rPr>
          <w:noProof/>
          <w:lang w:val="pt-BR" w:bidi="pt-BR"/>
        </w:rPr>
        <w:t xml:space="preserve">valuation </w:t>
      </w:r>
    </w:p>
    <w:p w:rsidR="000150E9" w:rsidRPr="000C3A78" w:rsidRDefault="00D41F63" w:rsidP="0026504D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Uma breve explicação e exemplo sobre micro-serviços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Visão Geral: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projeto "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CreditEvaluation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" é uma aplicação desenvolvida em C# utilizando uma arquitetura de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. A finalidade principal é gerenciar informações relacionadas a clientes,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avaliação de crédito e empréstimos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 sistema é composto por dois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principais: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 Clientes: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Responsável pelo gerenciamento de informações relacionadas aos clientes, incluindo cadastro, atualização e remoção.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Fornece serviços HTTP através de controladores dedicados.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Financeiro: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Gerencia operações financeiras, como financiamentos, pagamentos e transações.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Oferece serviços HTTP através de controladores especializados.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Design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Patterns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Utilizados: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Domain-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Driven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Design (DDD):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estruturar o código ao redor do domínio do problema, promovendo um entendimento claro dos conceitos de negócios.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Entidades, agregados, serviços de domínio e objetos de valor são identificados e modelados de acordo com o contexto específico de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Clean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Architecture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organizar o código de forma que as camadas de dependência diminuam à medida que nos aproximamos do núcleo da aplicação.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As camadas externas (como a interface do usuário e os detalhes de infraestrutura) dependem apenas das camadas internas, mantendo a flexibilidade e facilitando a manutenção.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Unit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adrão Unit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para gerenciar transações e operações de banco de dados de forma coesa em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Isso permite que as operações de banco de dados sejam agrupadas em uma única transação, garantindo consistência nos dados.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Dependency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Injection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para facilitar a manutenção e teste de cada componente.</w:t>
      </w:r>
    </w:p>
    <w:p w:rsid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Os serviços e dependências são injetados por meio de um container de DI, promovendo a inversão de controle e 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desacoplação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 componentes.</w:t>
      </w: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P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Diagrama das camadas:</w:t>
      </w:r>
    </w:p>
    <w:p w:rsid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C85458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val="pt-BR" w:eastAsia="pt-BR"/>
        </w:rPr>
        <w:drawing>
          <wp:inline distT="0" distB="0" distL="0" distR="0">
            <wp:extent cx="1444078" cy="510556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7B2i8m44Nt-Ogu5d_0XLIYY51KV7n0RASOI9CoCnL5_7UjYebjtHukvyuZ8TR8TMc56EHG60ToErVxwMgHpcLcDP4G0MmG21nhDjwb-WeeRqBAeRBcIKbvn-Yj1MnWwhLh8OMGcr-qvXDWG2JkST-qggp9sdNBTzyEy6mo20D4uALjoMQ-rAR7iuNAas6Frw3wvrYw0ZKnrXdN29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019" cy="52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6D3A72" w:rsidRDefault="006D3A72" w:rsidP="001073CE">
      <w:pPr>
        <w:pStyle w:val="Imagem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Diagrama do </w:t>
      </w:r>
      <w:r w:rsidR="00C85458">
        <w:rPr>
          <w:noProof/>
          <w:lang w:val="pt-BR"/>
        </w:rPr>
        <w:t>Credit Evaluation</w:t>
      </w:r>
      <w:r>
        <w:rPr>
          <w:noProof/>
          <w:lang w:val="pt-BR"/>
        </w:rPr>
        <w:t xml:space="preserve"> dentro de um contexto de microserviços:</w:t>
      </w:r>
    </w:p>
    <w:p w:rsidR="00D41F63" w:rsidRDefault="00D41F63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6419134" cy="303390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PJDRXCn4CVlVehX3Eq3v80QbhGWbQeAEUOoU2V1QEFPpjWB2F4mY4F56V44-sACqswpLPESuBJsZF_pyHjxppIXfBnfd7jMqof4WlciMaolBYvdu1jKTMvdcBRX0XDzng_mpG4ydtCYt51CN7RJd6mPFFQt_KzstvsBveU6LWbuDH9FO9eoWkSDGykcXfgMqRI2DKABOhucs9uKw4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554" cy="30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t>Diagrama persistencia de dados:</w:t>
      </w:r>
    </w:p>
    <w:p w:rsidR="00DF4B86" w:rsidRDefault="00DF4B86" w:rsidP="00D41F63">
      <w:pPr>
        <w:pStyle w:val="Imagem"/>
        <w:jc w:val="center"/>
        <w:rPr>
          <w:noProof/>
          <w:lang w:val="pt-BR"/>
        </w:rPr>
      </w:pPr>
      <w:bookmarkStart w:id="1" w:name="_GoBack"/>
      <w:bookmarkEnd w:id="1"/>
      <w:r>
        <w:rPr>
          <w:noProof/>
          <w:lang w:val="pt-BR"/>
        </w:rPr>
        <w:br/>
      </w:r>
      <w:r>
        <w:rPr>
          <w:noProof/>
          <w:lang w:val="pt-BR"/>
        </w:rPr>
        <w:drawing>
          <wp:inline distT="0" distB="0" distL="0" distR="0">
            <wp:extent cx="5731510" cy="19323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BBJW914BpFLxGtZO54ZiGG5bYzY2R0aKllJeCJPwV9JA_F-2_U_0A_W1-pbGqBuTPTgQcghimm2KQfAs_CcQML2mIpVBp8xc_lSYWzfhJ79zaY6sNp72mA5fZ8c9OwASOSX5u5FWp0fUvpakiyY9Etgy49rDj13s7Ablmu4eeBw_FgRnlLpbkAVPWUR1TzU6PdpUUHQHEayMpS5b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Default="00D41F63" w:rsidP="001073CE">
      <w:pPr>
        <w:pStyle w:val="Imagem"/>
        <w:rPr>
          <w:noProof/>
          <w:lang w:val="pt-BR"/>
        </w:rPr>
      </w:pPr>
    </w:p>
    <w:p w:rsidR="00D41F63" w:rsidRPr="000C3A78" w:rsidRDefault="00D41F63" w:rsidP="001073CE">
      <w:pPr>
        <w:pStyle w:val="Imagem"/>
        <w:rPr>
          <w:noProof/>
          <w:lang w:val="pt-BR"/>
        </w:rPr>
      </w:pPr>
    </w:p>
    <w:sectPr w:rsidR="00D41F63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56D" w:rsidRDefault="0017756D">
      <w:pPr>
        <w:spacing w:line="240" w:lineRule="auto"/>
      </w:pPr>
      <w:r>
        <w:separator/>
      </w:r>
    </w:p>
  </w:endnote>
  <w:endnote w:type="continuationSeparator" w:id="0">
    <w:p w:rsidR="0017756D" w:rsidRDefault="0017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56D" w:rsidRDefault="0017756D">
      <w:pPr>
        <w:spacing w:line="240" w:lineRule="auto"/>
      </w:pPr>
      <w:r>
        <w:separator/>
      </w:r>
    </w:p>
  </w:footnote>
  <w:footnote w:type="continuationSeparator" w:id="0">
    <w:p w:rsidR="0017756D" w:rsidRDefault="001775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0530E"/>
    <w:multiLevelType w:val="multilevel"/>
    <w:tmpl w:val="0A8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D7C50"/>
    <w:multiLevelType w:val="multilevel"/>
    <w:tmpl w:val="CF2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7FFC39CE"/>
    <w:multiLevelType w:val="multilevel"/>
    <w:tmpl w:val="CC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63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7756D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6D7F"/>
    <w:rsid w:val="004D785F"/>
    <w:rsid w:val="004E744B"/>
    <w:rsid w:val="004E7A51"/>
    <w:rsid w:val="004F7760"/>
    <w:rsid w:val="00520AC9"/>
    <w:rsid w:val="00594254"/>
    <w:rsid w:val="00595585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76370"/>
    <w:rsid w:val="00897BFF"/>
    <w:rsid w:val="008C61B9"/>
    <w:rsid w:val="00912477"/>
    <w:rsid w:val="009139AF"/>
    <w:rsid w:val="00943B06"/>
    <w:rsid w:val="0094462A"/>
    <w:rsid w:val="00945864"/>
    <w:rsid w:val="009853E9"/>
    <w:rsid w:val="00996E16"/>
    <w:rsid w:val="009B69C5"/>
    <w:rsid w:val="009F72A7"/>
    <w:rsid w:val="00A119D9"/>
    <w:rsid w:val="00A1309F"/>
    <w:rsid w:val="00A21BED"/>
    <w:rsid w:val="00A26D2F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53817"/>
    <w:rsid w:val="00B61F85"/>
    <w:rsid w:val="00BA3CC7"/>
    <w:rsid w:val="00BF457D"/>
    <w:rsid w:val="00BF4775"/>
    <w:rsid w:val="00C85458"/>
    <w:rsid w:val="00CA0C45"/>
    <w:rsid w:val="00CC3AB0"/>
    <w:rsid w:val="00CF12AE"/>
    <w:rsid w:val="00D1798D"/>
    <w:rsid w:val="00D41F63"/>
    <w:rsid w:val="00D902A4"/>
    <w:rsid w:val="00DB2323"/>
    <w:rsid w:val="00DB331E"/>
    <w:rsid w:val="00DB4090"/>
    <w:rsid w:val="00DC4E21"/>
    <w:rsid w:val="00DD5358"/>
    <w:rsid w:val="00DF4B86"/>
    <w:rsid w:val="00E224A0"/>
    <w:rsid w:val="00E254F0"/>
    <w:rsid w:val="00E4313F"/>
    <w:rsid w:val="00E51168"/>
    <w:rsid w:val="00E55B4B"/>
    <w:rsid w:val="00E72A21"/>
    <w:rsid w:val="00E7715A"/>
    <w:rsid w:val="00EB700D"/>
    <w:rsid w:val="00F13421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8D58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ador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0</TotalTime>
  <Pages>3</Pages>
  <Words>311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2024-01-08T02:54:00Z</dcterms:created>
  <dcterms:modified xsi:type="dcterms:W3CDTF">2024-01-08T03:08:00Z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